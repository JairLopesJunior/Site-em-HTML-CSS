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noProof/>
          <w:lang w:val="pt-BR"/>
        </w:rPr>
        <w:id w:val="-1296670098"/>
        <w:docPartObj>
          <w:docPartGallery w:val="Cover Pages"/>
          <w:docPartUnique/>
        </w:docPartObj>
      </w:sdtPr>
      <w:sdtEndPr/>
      <w:sdtContent>
        <w:p w14:paraId="0C83FE1D" w14:textId="63086BA2" w:rsidR="00772ECC" w:rsidRPr="004E3E8F" w:rsidRDefault="00F87B47">
          <w:pPr>
            <w:rPr>
              <w:noProof/>
              <w:lang w:val="pt-BR"/>
            </w:rPr>
          </w:pPr>
          <w:r w:rsidRPr="004E3E8F">
            <w:rPr>
              <w:noProof/>
              <w:lang w:val="pt-BR"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80DA00" wp14:editId="1A36A3EA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3810"/>
                    <wp:wrapNone/>
                    <wp:docPr id="3" name="Grupo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tângulo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Caixa de texto 1"/>
                            <wps:cNvSpPr txBox="1"/>
                            <wps:spPr>
                              <a:xfrm>
                                <a:off x="409575" y="3476625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1450A8" w14:textId="4D54DECC" w:rsidR="00772ECC" w:rsidRDefault="0001168A" w:rsidP="001F03B7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  <w:lang w:val="pt-BR" w:bidi="pt-BR"/>
                                    </w:rPr>
                                    <w:t xml:space="preserve">Site </w:t>
                                  </w:r>
                                  <w:r w:rsidR="00F87B47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  <w:lang w:val="pt-BR" w:bidi="pt-BR"/>
                                    </w:rPr>
                                    <w:t>Zettatecck</w:t>
                                  </w:r>
                                </w:p>
                                <w:p w14:paraId="6E67319E" w14:textId="77777777" w:rsidR="00772ECC" w:rsidRDefault="00772ECC" w:rsidP="001F03B7">
                                  <w:pPr>
                                    <w:jc w:val="center"/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aixa de texto 2"/>
                            <wps:cNvSpPr txBox="1"/>
                            <wps:spPr>
                              <a:xfrm>
                                <a:off x="371475" y="441960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3AD001" w14:textId="77777777" w:rsidR="00772ECC" w:rsidRDefault="0001168A" w:rsidP="001F03B7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 w:rsidRPr="0001168A">
                                    <w:rPr>
                                      <w:rFonts w:ascii="Segoe UI Semibold" w:eastAsia="Segoe UI Semibold" w:hAnsi="Segoe UI Semibold" w:cs="Segoe UI Light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:lang w:val="pt-BR" w:bidi="pt-BR"/>
                                    </w:rPr>
                                    <w:t>Planejamento</w:t>
                                  </w:r>
                                  <w:r>
                                    <w:rPr>
                                      <w:rFonts w:ascii="Segoe UI Semibold" w:eastAsia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:lang w:val="pt-BR" w:bidi="pt-BR"/>
                                    </w:rPr>
                                    <w:t xml:space="preserve"> </w:t>
                                  </w:r>
                                  <w:r w:rsidRPr="0001168A">
                                    <w:rPr>
                                      <w:rFonts w:ascii="Segoe UI Semibold" w:eastAsia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:lang w:val="pt-BR" w:bidi="pt-BR"/>
                                    </w:rPr>
                                    <w:t>de contéudo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4780DA00" id="Grupo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">
                    <v:rect id="Retângulo 388" o:spid="_x0000_s1027" style="position:absolute;width:65379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8" type="#_x0000_t202" style="position:absolute;left:4095;top:34766;width:591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<v:textbox>
                        <w:txbxContent>
                          <w:p w14:paraId="681450A8" w14:textId="4D54DECC" w:rsidR="00772ECC" w:rsidRDefault="0001168A" w:rsidP="001F03B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pt-BR" w:bidi="pt-BR"/>
                              </w:rPr>
                              <w:t xml:space="preserve">Site </w:t>
                            </w:r>
                            <w:proofErr w:type="spellStart"/>
                            <w:r w:rsidR="00F87B47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val="pt-BR" w:bidi="pt-BR"/>
                              </w:rPr>
                              <w:t>Zettatecck</w:t>
                            </w:r>
                            <w:proofErr w:type="spellEnd"/>
                          </w:p>
                          <w:p w14:paraId="6E67319E" w14:textId="77777777" w:rsidR="00772ECC" w:rsidRDefault="00772ECC" w:rsidP="001F03B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Caixa de texto 2" o:spid="_x0000_s1029" type="#_x0000_t202" style="position:absolute;left:3714;top:44196;width:5911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543AD001" w14:textId="77777777" w:rsidR="00772ECC" w:rsidRDefault="0001168A" w:rsidP="001F03B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 w:rsidRPr="0001168A">
                              <w:rPr>
                                <w:rFonts w:ascii="Segoe UI Semibold" w:eastAsia="Segoe UI Semibold" w:hAnsi="Segoe UI Semibold" w:cs="Segoe UI Light"/>
                                <w:b/>
                                <w:color w:val="FFFFFF" w:themeColor="background1"/>
                                <w:sz w:val="52"/>
                                <w:szCs w:val="52"/>
                                <w:lang w:val="pt-BR" w:bidi="pt-BR"/>
                              </w:rPr>
                              <w:t>Planejamento</w:t>
                            </w:r>
                            <w:r>
                              <w:rPr>
                                <w:rFonts w:ascii="Segoe UI Semibold" w:eastAsia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:lang w:val="pt-BR" w:bidi="pt-BR"/>
                              </w:rPr>
                              <w:t xml:space="preserve"> </w:t>
                            </w:r>
                            <w:r w:rsidRPr="0001168A">
                              <w:rPr>
                                <w:rFonts w:ascii="Segoe UI Semibold" w:eastAsia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:lang w:val="pt-BR" w:bidi="pt-BR"/>
                              </w:rPr>
                              <w:t>de contéudo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  <w:r w:rsidR="002D18EC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B57A1" wp14:editId="55161797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-285750</wp:posOffset>
                    </wp:positionV>
                    <wp:extent cx="6356272" cy="974979"/>
                    <wp:effectExtent l="0" t="0" r="0" b="0"/>
                    <wp:wrapNone/>
                    <wp:docPr id="5" name="Caixa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6272" cy="974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AD602" w14:textId="3301B985" w:rsidR="002D18EC" w:rsidRPr="002D18EC" w:rsidRDefault="002D18EC" w:rsidP="002D18E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2D18E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36"/>
                                    <w:szCs w:val="36"/>
                                    <w:lang w:val="pt-BR" w:bidi="pt-BR"/>
                                  </w:rPr>
                                  <w:t xml:space="preserve">Autores: </w:t>
                                </w:r>
                                <w:r w:rsidR="008F2517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36"/>
                                    <w:szCs w:val="36"/>
                                    <w:lang w:val="pt-BR" w:bidi="pt-BR"/>
                                  </w:rPr>
                                  <w:t>Jair, João e Renat</w:t>
                                </w:r>
                                <w:r w:rsidR="00F643CF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36"/>
                                    <w:szCs w:val="36"/>
                                    <w:lang w:val="pt-BR" w:bidi="pt-BR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1BB57A1" id="Caixa de texto 5" o:spid="_x0000_s1030" type="#_x0000_t202" style="position:absolute;margin-left:0;margin-top:-22.5pt;width:500.5pt;height:76.7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" filled="f" stroked="f" strokeweight=".5pt">
                    <v:textbox>
                      <w:txbxContent>
                        <w:p w14:paraId="0A0AD602" w14:textId="3301B985" w:rsidR="002D18EC" w:rsidRPr="002D18EC" w:rsidRDefault="002D18EC" w:rsidP="002D18EC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2D18E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36"/>
                              <w:szCs w:val="36"/>
                              <w:lang w:val="pt-BR" w:bidi="pt-BR"/>
                            </w:rPr>
                            <w:t xml:space="preserve">Autores: </w:t>
                          </w:r>
                          <w:r w:rsidR="008F2517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36"/>
                              <w:szCs w:val="36"/>
                              <w:lang w:val="pt-BR" w:bidi="pt-BR"/>
                            </w:rPr>
                            <w:t>Jair, João e Renat</w:t>
                          </w:r>
                          <w:r w:rsidR="00F643CF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36"/>
                              <w:szCs w:val="36"/>
                              <w:lang w:val="pt-BR" w:bidi="pt-BR"/>
                            </w:rPr>
                            <w:t>o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14:paraId="3EB846C6" w14:textId="77777777" w:rsidR="00772ECC" w:rsidRPr="004E3E8F" w:rsidRDefault="00772ECC">
          <w:pPr>
            <w:rPr>
              <w:noProof/>
              <w:lang w:val="pt-BR"/>
            </w:rPr>
          </w:pPr>
        </w:p>
        <w:p w14:paraId="3E7FE229" w14:textId="77777777" w:rsidR="00772ECC" w:rsidRPr="004E3E8F" w:rsidRDefault="00772ECC">
          <w:pPr>
            <w:rPr>
              <w:noProof/>
              <w:lang w:val="pt-BR"/>
            </w:rPr>
          </w:pPr>
        </w:p>
        <w:p w14:paraId="4B141CA1" w14:textId="77777777" w:rsidR="00772ECC" w:rsidRPr="004E3E8F" w:rsidRDefault="00772ECC">
          <w:pPr>
            <w:rPr>
              <w:noProof/>
              <w:lang w:val="pt-BR"/>
            </w:rPr>
          </w:pPr>
        </w:p>
        <w:p w14:paraId="5D9B2F3E" w14:textId="77777777" w:rsidR="00772ECC" w:rsidRPr="004E3E8F" w:rsidRDefault="00963E7D">
          <w:pPr>
            <w:spacing w:after="70"/>
            <w:rPr>
              <w:noProof/>
              <w:lang w:val="pt-BR"/>
            </w:rPr>
          </w:pPr>
          <w:r w:rsidRPr="004E3E8F">
            <w:rPr>
              <w:noProof/>
              <w:lang w:val="pt-BR" w:bidi="pt-BR"/>
            </w:rPr>
            <w:br w:type="page"/>
          </w:r>
        </w:p>
      </w:sdtContent>
    </w:sdt>
    <w:p w14:paraId="257046CD" w14:textId="77777777" w:rsidR="001F03B7" w:rsidRPr="00C4426B" w:rsidRDefault="00C4426B" w:rsidP="00C4426B">
      <w:pPr>
        <w:pStyle w:val="Instrues"/>
        <w:ind w:left="720"/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lang w:val="pt-BR" w:bidi="pt-BR"/>
          <w14:ligatures w14:val="standard"/>
          <w14:numForm w14:val="oldStyle"/>
        </w:rPr>
      </w:pPr>
      <w:bookmarkStart w:id="0" w:name="_Live_layout_and"/>
      <w:bookmarkEnd w:id="0"/>
      <w:r w:rsidRPr="00C4426B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lang w:val="pt-BR" w:bidi="pt-BR"/>
          <w14:ligatures w14:val="standard"/>
          <w14:numForm w14:val="oldStyle"/>
        </w:rPr>
        <w:lastRenderedPageBreak/>
        <w:t xml:space="preserve">Objetivo </w:t>
      </w:r>
      <w:r w:rsidRPr="00C4426B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highlight w:val="yellow"/>
          <w:lang w:val="pt-BR" w:bidi="pt-BR"/>
          <w14:ligatures w14:val="standard"/>
          <w14:numForm w14:val="oldStyle"/>
        </w:rPr>
        <w:t>(por que)</w:t>
      </w:r>
    </w:p>
    <w:p w14:paraId="5F58E1D0" w14:textId="77777777" w:rsidR="00772ECC" w:rsidRDefault="001F03B7">
      <w:pPr>
        <w:pStyle w:val="Instrues"/>
        <w:ind w:left="720"/>
        <w:rPr>
          <w:i/>
          <w:noProof/>
          <w:lang w:val="pt-BR" w:bidi="pt-BR"/>
        </w:rPr>
      </w:pPr>
      <w:r w:rsidRPr="00711838">
        <w:rPr>
          <w:i/>
          <w:noProof/>
          <w:lang w:val="pt-BR" w:bidi="pt-BR"/>
        </w:rPr>
        <w:t>Descreva aqui o(s) objetivo(s)</w:t>
      </w:r>
      <w:r w:rsidR="00C4426B" w:rsidRPr="00711838">
        <w:rPr>
          <w:i/>
          <w:noProof/>
          <w:lang w:val="pt-BR" w:bidi="pt-BR"/>
        </w:rPr>
        <w:t xml:space="preserve"> do desenvolvimento do projeto, indicando quais necessidades este v</w:t>
      </w:r>
      <w:r w:rsidRPr="00711838">
        <w:rPr>
          <w:i/>
          <w:noProof/>
          <w:lang w:val="pt-BR" w:bidi="pt-BR"/>
        </w:rPr>
        <w:t>isa atender</w:t>
      </w:r>
      <w:r w:rsidR="00C4426B" w:rsidRPr="00711838">
        <w:rPr>
          <w:i/>
          <w:noProof/>
          <w:lang w:val="pt-BR" w:bidi="pt-BR"/>
        </w:rPr>
        <w:t>.</w:t>
      </w:r>
    </w:p>
    <w:p w14:paraId="5097DF99" w14:textId="1F39E04D" w:rsidR="00201BA6" w:rsidRPr="00C03E62" w:rsidRDefault="00201BA6" w:rsidP="00201BA6">
      <w:pPr>
        <w:pStyle w:val="PargrafodaLista"/>
        <w:ind w:firstLine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O objetivo do projeto será </w:t>
      </w:r>
      <w:r w:rsidR="0041677F">
        <w:rPr>
          <w:rFonts w:ascii="Verdana" w:hAnsi="Verdana"/>
          <w:color w:val="auto"/>
        </w:rPr>
        <w:t>o desenvolvimento de</w:t>
      </w:r>
      <w:r>
        <w:rPr>
          <w:rFonts w:ascii="Verdana" w:hAnsi="Verdana"/>
          <w:color w:val="auto"/>
        </w:rPr>
        <w:t xml:space="preserve"> um site para divulgar com maiores detalhes a marca, os produtos e os serviços da empresa no mercado, para assim criar e desenvolver um laço comercial mais estreito com os atuais clientes, facilitando o acesso deles às informações relevantes </w:t>
      </w:r>
      <w:r w:rsidR="00EF0A91">
        <w:rPr>
          <w:rFonts w:ascii="Verdana" w:hAnsi="Verdana"/>
          <w:color w:val="auto"/>
        </w:rPr>
        <w:t xml:space="preserve">da empresa, </w:t>
      </w:r>
      <w:r>
        <w:rPr>
          <w:rFonts w:ascii="Verdana" w:hAnsi="Verdana"/>
          <w:color w:val="auto"/>
        </w:rPr>
        <w:t>tendo-se com isso a oportunidade de atrair novos clientes.</w:t>
      </w:r>
    </w:p>
    <w:p w14:paraId="546DBBB0" w14:textId="77777777" w:rsidR="00C03E62" w:rsidRDefault="00C03E62" w:rsidP="00006D8B">
      <w:pPr>
        <w:pStyle w:val="Instrues"/>
        <w:ind w:left="720"/>
        <w:rPr>
          <w:noProof/>
          <w:lang w:val="pt-BR" w:bidi="pt-BR"/>
        </w:rPr>
      </w:pPr>
    </w:p>
    <w:p w14:paraId="7EC53AC8" w14:textId="77777777" w:rsidR="00006D8B" w:rsidRPr="00711838" w:rsidRDefault="00006D8B">
      <w:pPr>
        <w:pStyle w:val="Instrues"/>
        <w:ind w:left="720"/>
        <w:rPr>
          <w:i/>
          <w:noProof/>
          <w:lang w:val="pt-BR" w:bidi="pt-BR"/>
        </w:rPr>
      </w:pPr>
    </w:p>
    <w:p w14:paraId="6F6D1891" w14:textId="77777777" w:rsidR="00211E02" w:rsidRDefault="00211E02">
      <w:pPr>
        <w:pStyle w:val="Instrues"/>
        <w:ind w:left="720"/>
        <w:rPr>
          <w:noProof/>
          <w:lang w:val="pt-BR" w:bidi="pt-BR"/>
        </w:rPr>
      </w:pPr>
    </w:p>
    <w:p w14:paraId="47547414" w14:textId="77777777" w:rsidR="00C149FE" w:rsidRDefault="00C149FE">
      <w:pPr>
        <w:pStyle w:val="Instrues"/>
        <w:ind w:left="720"/>
        <w:rPr>
          <w:noProof/>
          <w:lang w:val="pt-BR" w:bidi="pt-BR"/>
        </w:rPr>
      </w:pPr>
    </w:p>
    <w:p w14:paraId="0DF5F16B" w14:textId="77777777" w:rsidR="00535704" w:rsidRDefault="00535704">
      <w:pPr>
        <w:pStyle w:val="Instrues"/>
        <w:ind w:left="720"/>
        <w:rPr>
          <w:noProof/>
          <w:lang w:val="pt-BR" w:bidi="pt-BR"/>
        </w:rPr>
      </w:pPr>
    </w:p>
    <w:p w14:paraId="2F3B5AA8" w14:textId="77777777" w:rsidR="00211E02" w:rsidRPr="00C4426B" w:rsidRDefault="00211E02" w:rsidP="00211E02">
      <w:pPr>
        <w:pStyle w:val="Instrues"/>
        <w:ind w:left="720"/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lang w:val="pt-BR" w:bidi="pt-BR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lang w:val="pt-BR" w:bidi="pt-BR"/>
          <w14:ligatures w14:val="standard"/>
          <w14:numForm w14:val="oldStyle"/>
        </w:rPr>
        <w:t>Persona | Público</w:t>
      </w:r>
      <w:r w:rsidRPr="00C4426B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lang w:val="pt-BR" w:bidi="pt-BR"/>
          <w14:ligatures w14:val="standard"/>
          <w14:numForm w14:val="oldStyle"/>
        </w:rPr>
        <w:t xml:space="preserve"> </w:t>
      </w:r>
      <w:r w:rsidRPr="00C4426B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highlight w:val="yellow"/>
          <w:lang w:val="pt-BR" w:bidi="pt-BR"/>
          <w14:ligatures w14:val="standard"/>
          <w14:numForm w14:val="oldStyle"/>
        </w:rPr>
        <w:t>(p</w:t>
      </w:r>
      <w:r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highlight w:val="yellow"/>
          <w:lang w:val="pt-BR" w:bidi="pt-BR"/>
          <w14:ligatures w14:val="standard"/>
          <w14:numForm w14:val="oldStyle"/>
        </w:rPr>
        <w:t>ara quem</w:t>
      </w:r>
      <w:r w:rsidRPr="00C4426B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highlight w:val="yellow"/>
          <w:lang w:val="pt-BR" w:bidi="pt-BR"/>
          <w14:ligatures w14:val="standard"/>
          <w14:numForm w14:val="oldStyle"/>
        </w:rPr>
        <w:t>)</w:t>
      </w:r>
    </w:p>
    <w:p w14:paraId="1311AF22" w14:textId="77777777" w:rsidR="00211E02" w:rsidRPr="00711838" w:rsidRDefault="00763D44" w:rsidP="00711838">
      <w:pPr>
        <w:pStyle w:val="Instrues"/>
        <w:ind w:left="720"/>
        <w:jc w:val="both"/>
        <w:rPr>
          <w:i/>
          <w:noProof/>
          <w:lang w:val="pt-BR" w:bidi="pt-BR"/>
        </w:rPr>
      </w:pPr>
      <w:r w:rsidRPr="00711838">
        <w:rPr>
          <w:i/>
          <w:noProof/>
          <w:lang w:val="pt-BR" w:bidi="pt-BR"/>
        </w:rPr>
        <w:t>Informe as caracteristicas da persona a quem o projeto se destina.</w:t>
      </w:r>
    </w:p>
    <w:p w14:paraId="2878657F" w14:textId="77777777" w:rsidR="00763D44" w:rsidRPr="00711838" w:rsidRDefault="00763D44" w:rsidP="00711838">
      <w:pPr>
        <w:pStyle w:val="Instrues"/>
        <w:ind w:left="720"/>
        <w:jc w:val="both"/>
        <w:rPr>
          <w:i/>
          <w:noProof/>
          <w:lang w:val="pt-BR" w:bidi="pt-BR"/>
        </w:rPr>
      </w:pPr>
      <w:r w:rsidRPr="00711838">
        <w:rPr>
          <w:i/>
          <w:noProof/>
          <w:lang w:val="pt-BR" w:bidi="pt-BR"/>
        </w:rPr>
        <w:t>São pontos importantes: caracterísicas geográficas, demográficas e interesses</w:t>
      </w:r>
      <w:r w:rsidR="00711838" w:rsidRPr="00711838">
        <w:rPr>
          <w:i/>
          <w:noProof/>
          <w:lang w:val="pt-BR" w:bidi="pt-BR"/>
        </w:rPr>
        <w:t>.</w:t>
      </w:r>
    </w:p>
    <w:p w14:paraId="2DDA912E" w14:textId="2AE6C87D" w:rsidR="00711838" w:rsidRDefault="00711838" w:rsidP="00711838">
      <w:pPr>
        <w:pStyle w:val="Instrues"/>
        <w:ind w:left="720"/>
        <w:jc w:val="both"/>
        <w:rPr>
          <w:i/>
          <w:noProof/>
          <w:lang w:val="pt-BR" w:bidi="pt-BR"/>
        </w:rPr>
      </w:pPr>
      <w:r w:rsidRPr="00711838">
        <w:rPr>
          <w:i/>
          <w:noProof/>
          <w:lang w:val="pt-BR" w:bidi="pt-BR"/>
        </w:rPr>
        <w:t>Ex: Sexo, Idade, Região em que reside, Preferências (hábitos) de busca, Interesses pessoais (estilo).</w:t>
      </w:r>
    </w:p>
    <w:p w14:paraId="25ED337C" w14:textId="77777777" w:rsidR="00C57F0E" w:rsidRPr="00C57F0E" w:rsidRDefault="00C57F0E" w:rsidP="00C57F0E">
      <w:pPr>
        <w:pStyle w:val="PargrafodaLista"/>
        <w:ind w:firstLine="0"/>
        <w:rPr>
          <w:rFonts w:ascii="Verdana" w:hAnsi="Verdana"/>
          <w:color w:val="auto"/>
        </w:rPr>
      </w:pPr>
      <w:r w:rsidRPr="00C57F0E">
        <w:rPr>
          <w:rFonts w:ascii="Verdana" w:hAnsi="Verdana"/>
          <w:color w:val="auto"/>
        </w:rPr>
        <w:t>Nome: Gilberto Gilmar</w:t>
      </w:r>
    </w:p>
    <w:p w14:paraId="17DCE2EF" w14:textId="77777777" w:rsidR="00C57F0E" w:rsidRPr="00C57F0E" w:rsidRDefault="00C57F0E" w:rsidP="00C57F0E">
      <w:pPr>
        <w:pStyle w:val="PargrafodaLista"/>
        <w:ind w:firstLine="0"/>
        <w:rPr>
          <w:rFonts w:ascii="Verdana" w:hAnsi="Verdana"/>
          <w:color w:val="auto"/>
        </w:rPr>
      </w:pPr>
      <w:r w:rsidRPr="00C57F0E">
        <w:rPr>
          <w:rFonts w:ascii="Verdana" w:hAnsi="Verdana"/>
          <w:color w:val="auto"/>
        </w:rPr>
        <w:t>Cargo: Supervisor de montagem e manutenção de sistemas automatizados.</w:t>
      </w:r>
    </w:p>
    <w:p w14:paraId="0FFA97DC" w14:textId="77777777" w:rsidR="00C57F0E" w:rsidRPr="00C57F0E" w:rsidRDefault="00C57F0E" w:rsidP="00C57F0E">
      <w:pPr>
        <w:pStyle w:val="PargrafodaLista"/>
        <w:ind w:firstLine="0"/>
        <w:rPr>
          <w:rFonts w:ascii="Verdana" w:hAnsi="Verdana"/>
          <w:color w:val="auto"/>
        </w:rPr>
      </w:pPr>
      <w:r w:rsidRPr="00C57F0E">
        <w:rPr>
          <w:rFonts w:ascii="Verdana" w:hAnsi="Verdana"/>
          <w:color w:val="auto"/>
        </w:rPr>
        <w:t>Empresa:  Empresa do segmento de Engenharia Elétrica e/ou Automação Industrial</w:t>
      </w:r>
    </w:p>
    <w:p w14:paraId="1BA08CC5" w14:textId="77777777" w:rsidR="00C57F0E" w:rsidRPr="00C57F0E" w:rsidRDefault="00C57F0E" w:rsidP="00C57F0E">
      <w:pPr>
        <w:pStyle w:val="PargrafodaLista"/>
        <w:ind w:firstLine="0"/>
        <w:rPr>
          <w:rFonts w:ascii="Verdana" w:hAnsi="Verdana"/>
          <w:color w:val="auto"/>
        </w:rPr>
      </w:pPr>
      <w:r w:rsidRPr="00C57F0E">
        <w:rPr>
          <w:rFonts w:ascii="Verdana" w:hAnsi="Verdana"/>
          <w:color w:val="auto"/>
        </w:rPr>
        <w:t>Gênero: Masculino</w:t>
      </w:r>
    </w:p>
    <w:p w14:paraId="79451DBB" w14:textId="77777777" w:rsidR="00C57F0E" w:rsidRPr="00C57F0E" w:rsidRDefault="00C57F0E" w:rsidP="00C57F0E">
      <w:pPr>
        <w:pStyle w:val="PargrafodaLista"/>
        <w:ind w:firstLine="0"/>
        <w:rPr>
          <w:rFonts w:ascii="Verdana" w:hAnsi="Verdana"/>
          <w:color w:val="auto"/>
        </w:rPr>
      </w:pPr>
      <w:r w:rsidRPr="00C57F0E">
        <w:rPr>
          <w:rFonts w:ascii="Verdana" w:hAnsi="Verdana"/>
          <w:color w:val="auto"/>
        </w:rPr>
        <w:t>Idade: 35 anos</w:t>
      </w:r>
    </w:p>
    <w:p w14:paraId="6B9289AA" w14:textId="77777777" w:rsidR="00C57F0E" w:rsidRPr="00C57F0E" w:rsidRDefault="00C57F0E" w:rsidP="00C57F0E">
      <w:pPr>
        <w:pStyle w:val="PargrafodaLista"/>
        <w:ind w:firstLine="0"/>
        <w:rPr>
          <w:rFonts w:ascii="Verdana" w:hAnsi="Verdana"/>
          <w:color w:val="auto"/>
        </w:rPr>
      </w:pPr>
      <w:r w:rsidRPr="00C57F0E">
        <w:rPr>
          <w:rFonts w:ascii="Verdana" w:hAnsi="Verdana"/>
          <w:color w:val="auto"/>
        </w:rPr>
        <w:t>Local:  São Paulo</w:t>
      </w:r>
    </w:p>
    <w:p w14:paraId="6FB82CFA" w14:textId="0CE85655" w:rsidR="00C57F0E" w:rsidRPr="00C57F0E" w:rsidRDefault="00C57F0E" w:rsidP="00C57F0E">
      <w:pPr>
        <w:pStyle w:val="PargrafodaLista"/>
        <w:ind w:firstLine="0"/>
        <w:rPr>
          <w:rFonts w:ascii="Verdana" w:hAnsi="Verdana"/>
          <w:color w:val="auto"/>
        </w:rPr>
      </w:pPr>
      <w:r w:rsidRPr="00C57F0E">
        <w:rPr>
          <w:rFonts w:ascii="Verdana" w:hAnsi="Verdana"/>
          <w:color w:val="auto"/>
        </w:rPr>
        <w:t>Educação: Ensino Superior</w:t>
      </w:r>
      <w:r>
        <w:rPr>
          <w:rFonts w:ascii="Verdana" w:hAnsi="Verdana"/>
          <w:color w:val="auto"/>
        </w:rPr>
        <w:t xml:space="preserve"> Completo</w:t>
      </w:r>
    </w:p>
    <w:p w14:paraId="07A25428" w14:textId="77777777" w:rsidR="00C57F0E" w:rsidRPr="00C57F0E" w:rsidRDefault="00C57F0E" w:rsidP="00C57F0E">
      <w:pPr>
        <w:pStyle w:val="PargrafodaLista"/>
        <w:ind w:firstLine="0"/>
        <w:rPr>
          <w:rFonts w:ascii="Verdana" w:hAnsi="Verdana"/>
          <w:color w:val="auto"/>
        </w:rPr>
      </w:pPr>
      <w:r w:rsidRPr="00C57F0E">
        <w:rPr>
          <w:rFonts w:ascii="Verdana" w:hAnsi="Verdana"/>
          <w:color w:val="auto"/>
        </w:rPr>
        <w:t>Hobbies: Viajar e assinante de revistas sobre automação.</w:t>
      </w:r>
    </w:p>
    <w:p w14:paraId="79833435" w14:textId="77777777" w:rsidR="00C57F0E" w:rsidRPr="00C57F0E" w:rsidRDefault="00C57F0E" w:rsidP="00C57F0E">
      <w:pPr>
        <w:pStyle w:val="PargrafodaLista"/>
        <w:ind w:firstLine="0"/>
        <w:rPr>
          <w:rFonts w:ascii="Verdana" w:hAnsi="Verdana"/>
          <w:color w:val="auto"/>
        </w:rPr>
      </w:pPr>
      <w:r w:rsidRPr="00C57F0E">
        <w:rPr>
          <w:rFonts w:ascii="Verdana" w:hAnsi="Verdana"/>
          <w:color w:val="auto"/>
        </w:rPr>
        <w:t>Interesses: Leitura constante, e visionário.</w:t>
      </w:r>
    </w:p>
    <w:p w14:paraId="3976BF81" w14:textId="77777777" w:rsidR="00C57F0E" w:rsidRPr="00C57F0E" w:rsidRDefault="00C57F0E" w:rsidP="00C57F0E">
      <w:pPr>
        <w:pStyle w:val="PargrafodaLista"/>
        <w:ind w:firstLine="0"/>
        <w:rPr>
          <w:rFonts w:ascii="Verdana" w:hAnsi="Verdana"/>
          <w:color w:val="auto"/>
        </w:rPr>
      </w:pPr>
      <w:r w:rsidRPr="00C57F0E">
        <w:rPr>
          <w:rFonts w:ascii="Verdana" w:hAnsi="Verdana"/>
          <w:color w:val="auto"/>
        </w:rPr>
        <w:t xml:space="preserve">Objetivos: Necessita de máquinas modificadas para automação das atividades na empresa. </w:t>
      </w:r>
    </w:p>
    <w:p w14:paraId="1B9D8138" w14:textId="77777777" w:rsidR="00C57F0E" w:rsidRPr="00C57F0E" w:rsidRDefault="00C57F0E" w:rsidP="00C57F0E">
      <w:pPr>
        <w:pStyle w:val="PargrafodaLista"/>
        <w:ind w:firstLine="0"/>
        <w:rPr>
          <w:rFonts w:ascii="Verdana" w:hAnsi="Verdana"/>
          <w:color w:val="auto"/>
        </w:rPr>
      </w:pPr>
      <w:r w:rsidRPr="00C57F0E">
        <w:rPr>
          <w:rFonts w:ascii="Verdana" w:hAnsi="Verdana"/>
          <w:color w:val="auto"/>
        </w:rPr>
        <w:t>Desafio: O mercado não atende a minha necessidade.</w:t>
      </w:r>
    </w:p>
    <w:p w14:paraId="72A61FA6" w14:textId="04731485" w:rsidR="00C57F0E" w:rsidRPr="00C57F0E" w:rsidRDefault="00C57F0E" w:rsidP="00C57F0E">
      <w:pPr>
        <w:pStyle w:val="PargrafodaLista"/>
        <w:ind w:firstLine="0"/>
        <w:rPr>
          <w:rFonts w:ascii="Verdana" w:hAnsi="Verdana"/>
          <w:color w:val="auto"/>
        </w:rPr>
      </w:pPr>
      <w:r w:rsidRPr="00C57F0E">
        <w:rPr>
          <w:rFonts w:ascii="Verdana" w:hAnsi="Verdana"/>
          <w:color w:val="auto"/>
        </w:rPr>
        <w:t>Como nossa aplicação pode ajuda-lo: Disponibilizando a oportunidade de interação   com a empresa e visualização de seus produtos.</w:t>
      </w:r>
    </w:p>
    <w:p w14:paraId="68E097C9" w14:textId="77777777" w:rsidR="00535704" w:rsidRDefault="00535704" w:rsidP="00C57F0E">
      <w:pPr>
        <w:pStyle w:val="Instrues"/>
        <w:rPr>
          <w:noProof/>
          <w:lang w:val="pt-BR" w:bidi="pt-BR"/>
        </w:rPr>
      </w:pPr>
    </w:p>
    <w:p w14:paraId="0B2BE59F" w14:textId="77777777" w:rsidR="00C149FE" w:rsidRDefault="00C149FE" w:rsidP="00211E02">
      <w:pPr>
        <w:pStyle w:val="Instrues"/>
        <w:ind w:left="720"/>
        <w:rPr>
          <w:noProof/>
          <w:lang w:val="pt-BR" w:bidi="pt-BR"/>
        </w:rPr>
      </w:pPr>
    </w:p>
    <w:p w14:paraId="2E14B1F2" w14:textId="77777777" w:rsidR="00711838" w:rsidRPr="00C4426B" w:rsidRDefault="00711838" w:rsidP="00711838">
      <w:pPr>
        <w:pStyle w:val="Instrues"/>
        <w:ind w:left="720"/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lang w:val="pt-BR" w:bidi="pt-BR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lang w:val="pt-BR" w:bidi="pt-BR"/>
          <w14:ligatures w14:val="standard"/>
          <w14:numForm w14:val="oldStyle"/>
        </w:rPr>
        <w:lastRenderedPageBreak/>
        <w:t>Canal</w:t>
      </w:r>
      <w:r w:rsidRPr="00C4426B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lang w:val="pt-BR" w:bidi="pt-BR"/>
          <w14:ligatures w14:val="standard"/>
          <w14:numForm w14:val="oldStyle"/>
        </w:rPr>
        <w:t xml:space="preserve"> </w:t>
      </w:r>
      <w:r w:rsidRPr="00C4426B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highlight w:val="yellow"/>
          <w:lang w:val="pt-BR" w:bidi="pt-BR"/>
          <w14:ligatures w14:val="standard"/>
          <w14:numForm w14:val="oldStyle"/>
        </w:rPr>
        <w:t>(</w:t>
      </w:r>
      <w:r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highlight w:val="yellow"/>
          <w:lang w:val="pt-BR" w:bidi="pt-BR"/>
          <w14:ligatures w14:val="standard"/>
          <w14:numForm w14:val="oldStyle"/>
        </w:rPr>
        <w:t>onde</w:t>
      </w:r>
      <w:r w:rsidRPr="00C4426B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highlight w:val="yellow"/>
          <w:lang w:val="pt-BR" w:bidi="pt-BR"/>
          <w14:ligatures w14:val="standard"/>
          <w14:numForm w14:val="oldStyle"/>
        </w:rPr>
        <w:t>)</w:t>
      </w:r>
    </w:p>
    <w:p w14:paraId="6AFB58B1" w14:textId="77777777" w:rsidR="00711838" w:rsidRDefault="00711838" w:rsidP="00711838">
      <w:pPr>
        <w:pStyle w:val="Instrues"/>
        <w:ind w:left="720"/>
        <w:rPr>
          <w:noProof/>
          <w:lang w:val="pt-BR" w:bidi="pt-BR"/>
        </w:rPr>
      </w:pPr>
      <w:r>
        <w:rPr>
          <w:noProof/>
          <w:lang w:val="pt-BR" w:bidi="pt-BR"/>
        </w:rPr>
        <w:t xml:space="preserve">O projeto desenvolvido consite em um Site </w:t>
      </w:r>
      <w:r w:rsidR="00A83343">
        <w:rPr>
          <w:noProof/>
          <w:lang w:val="pt-BR" w:bidi="pt-BR"/>
        </w:rPr>
        <w:t>e uma Rede Social que dará apoio ao conteúdo</w:t>
      </w:r>
      <w:r>
        <w:rPr>
          <w:noProof/>
          <w:lang w:val="pt-BR" w:bidi="pt-BR"/>
        </w:rPr>
        <w:t>.</w:t>
      </w:r>
    </w:p>
    <w:p w14:paraId="47867EF4" w14:textId="77777777" w:rsidR="00A83343" w:rsidRDefault="00711838" w:rsidP="00711838">
      <w:pPr>
        <w:pStyle w:val="Instrues"/>
        <w:ind w:left="720"/>
        <w:rPr>
          <w:i/>
          <w:noProof/>
          <w:lang w:val="pt-BR" w:bidi="pt-BR"/>
        </w:rPr>
      </w:pPr>
      <w:r w:rsidRPr="00711838">
        <w:rPr>
          <w:i/>
          <w:noProof/>
          <w:lang w:val="pt-BR" w:bidi="pt-BR"/>
        </w:rPr>
        <w:t>I</w:t>
      </w:r>
      <w:r w:rsidR="00A83343">
        <w:rPr>
          <w:i/>
          <w:noProof/>
          <w:lang w:val="pt-BR" w:bidi="pt-BR"/>
        </w:rPr>
        <w:t>ndique:</w:t>
      </w:r>
    </w:p>
    <w:p w14:paraId="0DC12BD6" w14:textId="77777777" w:rsidR="00711838" w:rsidRDefault="00A83343" w:rsidP="00711838">
      <w:pPr>
        <w:pStyle w:val="Instrues"/>
        <w:ind w:left="720"/>
        <w:rPr>
          <w:i/>
          <w:noProof/>
          <w:lang w:val="pt-BR" w:bidi="pt-BR"/>
        </w:rPr>
      </w:pPr>
      <w:r>
        <w:rPr>
          <w:i/>
          <w:noProof/>
          <w:lang w:val="pt-BR" w:bidi="pt-BR"/>
        </w:rPr>
        <w:t>O</w:t>
      </w:r>
      <w:r w:rsidR="00711838" w:rsidRPr="00711838">
        <w:rPr>
          <w:i/>
          <w:noProof/>
          <w:lang w:val="pt-BR" w:bidi="pt-BR"/>
        </w:rPr>
        <w:t xml:space="preserve"> dominio que será utilizado</w:t>
      </w:r>
      <w:r w:rsidR="00535704">
        <w:rPr>
          <w:i/>
          <w:noProof/>
          <w:lang w:val="pt-BR" w:bidi="pt-BR"/>
        </w:rPr>
        <w:t>.</w:t>
      </w:r>
      <w:r w:rsidR="00711838" w:rsidRPr="00711838">
        <w:rPr>
          <w:i/>
          <w:noProof/>
          <w:lang w:val="pt-BR" w:bidi="pt-BR"/>
        </w:rPr>
        <w:t xml:space="preserve"> </w:t>
      </w:r>
    </w:p>
    <w:p w14:paraId="46BB7860" w14:textId="77777777" w:rsidR="00A83343" w:rsidRPr="00711838" w:rsidRDefault="00A83343" w:rsidP="00711838">
      <w:pPr>
        <w:pStyle w:val="Instrues"/>
        <w:ind w:left="720"/>
        <w:rPr>
          <w:i/>
          <w:noProof/>
          <w:lang w:val="pt-BR"/>
        </w:rPr>
      </w:pPr>
      <w:r>
        <w:rPr>
          <w:i/>
          <w:noProof/>
          <w:lang w:val="pt-BR" w:bidi="pt-BR"/>
        </w:rPr>
        <w:t>Endereço da rede social.</w:t>
      </w:r>
    </w:p>
    <w:p w14:paraId="2105C73B" w14:textId="77777777" w:rsidR="00711838" w:rsidRDefault="00711838" w:rsidP="00211E02">
      <w:pPr>
        <w:pStyle w:val="Instrues"/>
        <w:ind w:left="720"/>
        <w:rPr>
          <w:noProof/>
          <w:lang w:val="pt-BR"/>
        </w:rPr>
      </w:pPr>
    </w:p>
    <w:p w14:paraId="75B8D96E" w14:textId="77777777" w:rsidR="00535704" w:rsidRDefault="00535704" w:rsidP="00211E02">
      <w:pPr>
        <w:pStyle w:val="Instrues"/>
        <w:ind w:left="720"/>
        <w:rPr>
          <w:noProof/>
          <w:lang w:val="pt-BR"/>
        </w:rPr>
      </w:pPr>
    </w:p>
    <w:p w14:paraId="4F7A373D" w14:textId="77777777" w:rsidR="00535704" w:rsidRPr="00C4426B" w:rsidRDefault="00847F56" w:rsidP="00535704">
      <w:pPr>
        <w:pStyle w:val="Instrues"/>
        <w:ind w:left="720"/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lang w:val="pt-BR" w:bidi="pt-BR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lang w:val="pt-BR" w:bidi="pt-BR"/>
          <w14:ligatures w14:val="standard"/>
          <w14:numForm w14:val="oldStyle"/>
        </w:rPr>
        <w:t>Estrutura do conteúdo</w:t>
      </w:r>
      <w:r w:rsidR="00535704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lang w:val="pt-BR" w:bidi="pt-BR"/>
          <w14:ligatures w14:val="standard"/>
          <w14:numForm w14:val="oldStyle"/>
        </w:rPr>
        <w:t xml:space="preserve"> </w:t>
      </w:r>
      <w:r w:rsidR="00535704" w:rsidRPr="00C4426B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highlight w:val="yellow"/>
          <w:lang w:val="pt-BR" w:bidi="pt-BR"/>
          <w14:ligatures w14:val="standard"/>
          <w14:numForm w14:val="oldStyle"/>
        </w:rPr>
        <w:t>(</w:t>
      </w:r>
      <w:r w:rsidR="00535704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highlight w:val="yellow"/>
          <w:lang w:val="pt-BR" w:bidi="pt-BR"/>
          <w14:ligatures w14:val="standard"/>
          <w14:numForm w14:val="oldStyle"/>
        </w:rPr>
        <w:t>como</w:t>
      </w:r>
      <w:r w:rsidR="00535704" w:rsidRPr="00C4426B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highlight w:val="yellow"/>
          <w:lang w:val="pt-BR" w:bidi="pt-BR"/>
          <w14:ligatures w14:val="standard"/>
          <w14:numForm w14:val="oldStyle"/>
        </w:rPr>
        <w:t>)</w:t>
      </w:r>
    </w:p>
    <w:p w14:paraId="1EA5F6C1" w14:textId="77777777" w:rsidR="00535704" w:rsidRDefault="00006D8B" w:rsidP="00535704">
      <w:pPr>
        <w:pStyle w:val="Instrues"/>
        <w:ind w:left="720"/>
        <w:rPr>
          <w:i/>
          <w:noProof/>
          <w:lang w:val="pt-BR" w:bidi="pt-BR"/>
        </w:rPr>
      </w:pPr>
      <w:r w:rsidRPr="00006D8B">
        <w:rPr>
          <w:i/>
          <w:noProof/>
          <w:lang w:val="pt-BR" w:bidi="pt-BR"/>
        </w:rPr>
        <w:t>Descreva o</w:t>
      </w:r>
      <w:r w:rsidR="00535704" w:rsidRPr="00006D8B">
        <w:rPr>
          <w:i/>
          <w:noProof/>
          <w:lang w:val="pt-BR" w:bidi="pt-BR"/>
        </w:rPr>
        <w:t xml:space="preserve"> tipo de conteúdo </w:t>
      </w:r>
      <w:r w:rsidRPr="00006D8B">
        <w:rPr>
          <w:i/>
          <w:noProof/>
          <w:lang w:val="pt-BR" w:bidi="pt-BR"/>
        </w:rPr>
        <w:t xml:space="preserve">que </w:t>
      </w:r>
      <w:r w:rsidR="00535704" w:rsidRPr="00006D8B">
        <w:rPr>
          <w:i/>
          <w:noProof/>
          <w:lang w:val="pt-BR" w:bidi="pt-BR"/>
        </w:rPr>
        <w:t xml:space="preserve">será desenvolvido, </w:t>
      </w:r>
      <w:r w:rsidRPr="00006D8B">
        <w:rPr>
          <w:i/>
          <w:noProof/>
          <w:lang w:val="pt-BR" w:bidi="pt-BR"/>
        </w:rPr>
        <w:t>e</w:t>
      </w:r>
      <w:r w:rsidR="00535704" w:rsidRPr="00006D8B">
        <w:rPr>
          <w:i/>
          <w:noProof/>
          <w:lang w:val="pt-BR" w:bidi="pt-BR"/>
        </w:rPr>
        <w:t xml:space="preserve"> sua </w:t>
      </w:r>
      <w:r w:rsidR="004F2374" w:rsidRPr="00006D8B">
        <w:rPr>
          <w:i/>
          <w:noProof/>
          <w:lang w:val="pt-BR" w:bidi="pt-BR"/>
        </w:rPr>
        <w:t xml:space="preserve">principal </w:t>
      </w:r>
      <w:r w:rsidR="00535704" w:rsidRPr="00006D8B">
        <w:rPr>
          <w:i/>
          <w:noProof/>
          <w:lang w:val="pt-BR" w:bidi="pt-BR"/>
        </w:rPr>
        <w:t>proposta de valor</w:t>
      </w:r>
      <w:r w:rsidR="004F2374" w:rsidRPr="00006D8B">
        <w:rPr>
          <w:i/>
          <w:noProof/>
          <w:lang w:val="pt-BR" w:bidi="pt-BR"/>
        </w:rPr>
        <w:t>.</w:t>
      </w:r>
      <w:r w:rsidR="00535704" w:rsidRPr="00006D8B">
        <w:rPr>
          <w:i/>
          <w:noProof/>
          <w:lang w:val="pt-BR" w:bidi="pt-BR"/>
        </w:rPr>
        <w:t xml:space="preserve"> </w:t>
      </w:r>
    </w:p>
    <w:p w14:paraId="5FF80A8D" w14:textId="77777777" w:rsidR="008D4439" w:rsidRPr="00006D8B" w:rsidRDefault="008D4439" w:rsidP="00535704">
      <w:pPr>
        <w:pStyle w:val="Instrues"/>
        <w:ind w:left="720"/>
        <w:rPr>
          <w:i/>
          <w:noProof/>
          <w:lang w:val="pt-BR" w:bidi="pt-BR"/>
        </w:rPr>
      </w:pPr>
      <w:r>
        <w:rPr>
          <w:i/>
          <w:noProof/>
          <w:lang w:val="pt-BR" w:bidi="pt-BR"/>
        </w:rPr>
        <w:t>Deve ser descrito um Briefing elencando as necessidades a serem atendidas</w:t>
      </w:r>
      <w:r w:rsidR="002B4704">
        <w:rPr>
          <w:i/>
          <w:noProof/>
          <w:lang w:val="pt-BR" w:bidi="pt-BR"/>
        </w:rPr>
        <w:t>, para planejar o tipo de conteúdo que as atenderá</w:t>
      </w:r>
      <w:r>
        <w:rPr>
          <w:i/>
          <w:noProof/>
          <w:lang w:val="pt-BR" w:bidi="pt-BR"/>
        </w:rPr>
        <w:t>.</w:t>
      </w:r>
    </w:p>
    <w:p w14:paraId="2F09C6B7" w14:textId="632C196B" w:rsidR="00AB2E32" w:rsidRDefault="00AB2E32" w:rsidP="00AB2E32">
      <w:pPr>
        <w:pStyle w:val="PargrafodaLista"/>
        <w:ind w:firstLine="0"/>
        <w:rPr>
          <w:rFonts w:ascii="Verdana" w:hAnsi="Verdana"/>
          <w:color w:val="auto"/>
        </w:rPr>
      </w:pPr>
      <w:r w:rsidRPr="00AB2E32">
        <w:rPr>
          <w:rFonts w:ascii="Verdana" w:hAnsi="Verdana"/>
          <w:color w:val="auto"/>
        </w:rPr>
        <w:t>Conteúdo: Noticioso, Evergreen</w:t>
      </w:r>
    </w:p>
    <w:p w14:paraId="2DD807D2" w14:textId="77777777" w:rsidR="00C75DF2" w:rsidRPr="00AB2E32" w:rsidRDefault="00C75DF2" w:rsidP="00AB2E32">
      <w:pPr>
        <w:pStyle w:val="PargrafodaLista"/>
        <w:ind w:firstLine="0"/>
        <w:rPr>
          <w:rFonts w:ascii="Verdana" w:hAnsi="Verdana"/>
          <w:color w:val="auto"/>
        </w:rPr>
      </w:pPr>
    </w:p>
    <w:p w14:paraId="25191CF2" w14:textId="53B0D6FC" w:rsidR="00AB2E32" w:rsidRDefault="00AB2E32" w:rsidP="00AB2E32">
      <w:pPr>
        <w:pStyle w:val="PargrafodaLista"/>
        <w:ind w:firstLine="0"/>
        <w:rPr>
          <w:rFonts w:ascii="Verdana" w:hAnsi="Verdana"/>
          <w:color w:val="auto"/>
        </w:rPr>
      </w:pPr>
      <w:r w:rsidRPr="00AB2E32">
        <w:rPr>
          <w:rFonts w:ascii="Verdana" w:hAnsi="Verdana"/>
          <w:color w:val="auto"/>
        </w:rPr>
        <w:t>Proposta de valor: Informação, Divulgação de produtos e serviços</w:t>
      </w:r>
    </w:p>
    <w:p w14:paraId="42345744" w14:textId="77777777" w:rsidR="00C75DF2" w:rsidRPr="00AB2E32" w:rsidRDefault="00C75DF2" w:rsidP="00AB2E32">
      <w:pPr>
        <w:pStyle w:val="PargrafodaLista"/>
        <w:ind w:firstLine="0"/>
        <w:rPr>
          <w:rFonts w:ascii="Verdana" w:hAnsi="Verdana"/>
          <w:color w:val="auto"/>
        </w:rPr>
      </w:pPr>
    </w:p>
    <w:p w14:paraId="4F7827CF" w14:textId="77777777" w:rsidR="00AB2E32" w:rsidRPr="00AB2E32" w:rsidRDefault="00AB2E32" w:rsidP="00AB2E32">
      <w:pPr>
        <w:pStyle w:val="PargrafodaLista"/>
        <w:ind w:firstLine="0"/>
        <w:rPr>
          <w:rFonts w:ascii="Verdana" w:hAnsi="Verdana"/>
          <w:color w:val="auto"/>
        </w:rPr>
      </w:pPr>
      <w:r w:rsidRPr="00AB2E32">
        <w:rPr>
          <w:rFonts w:ascii="Verdana" w:hAnsi="Verdana"/>
          <w:color w:val="auto"/>
        </w:rPr>
        <w:t>Ex: Serão desenvolvidos conteúdo noticioso e/ou evergreen, cuja principal proposta de valor baseia-se na comunicação institucional, já que o projeto será desenvolvido para divulgar produtos e serviços de uma empresa do ramo de automação. Estes produtos e serviços são ofertados de forma contínua ao longo dos anos, podendo ser acrescentados ou retirados de forma esporádica.</w:t>
      </w:r>
    </w:p>
    <w:p w14:paraId="7C47F344" w14:textId="4F9C1D5E" w:rsidR="00AB2E32" w:rsidRPr="00AB2E32" w:rsidRDefault="00AB2E32" w:rsidP="00AB2E32">
      <w:pPr>
        <w:pStyle w:val="PargrafodaLista"/>
        <w:ind w:firstLine="0"/>
        <w:rPr>
          <w:rFonts w:ascii="Verdana" w:hAnsi="Verdana"/>
          <w:color w:val="auto"/>
        </w:rPr>
      </w:pPr>
      <w:r w:rsidRPr="00AB2E32">
        <w:rPr>
          <w:rFonts w:ascii="Verdana" w:hAnsi="Verdana"/>
          <w:color w:val="auto"/>
        </w:rPr>
        <w:t>No site serão publicados os conteúdos permanentes sobre os produtos e serviços, com descrições e ilustrações detalhadas. Na rede social os conteúdos serão diversos, desde eventos internos até eventos externos nos quais a empresa participará, também serão publicadas vagas de emprego e conteúdos relacionados com a área de atuação da empresa.</w:t>
      </w:r>
    </w:p>
    <w:p w14:paraId="74ECB47B" w14:textId="77777777" w:rsidR="00006D8B" w:rsidRDefault="00006D8B" w:rsidP="00535704">
      <w:pPr>
        <w:pStyle w:val="Instrues"/>
        <w:ind w:left="720"/>
        <w:rPr>
          <w:noProof/>
          <w:lang w:val="pt-BR"/>
        </w:rPr>
      </w:pPr>
    </w:p>
    <w:p w14:paraId="37D4C09B" w14:textId="77777777" w:rsidR="00E10459" w:rsidRDefault="00E10459" w:rsidP="00535704">
      <w:pPr>
        <w:pStyle w:val="Instrues"/>
        <w:ind w:left="720"/>
        <w:rPr>
          <w:noProof/>
          <w:lang w:val="pt-BR"/>
        </w:rPr>
      </w:pPr>
    </w:p>
    <w:p w14:paraId="77EDBFC4" w14:textId="77777777" w:rsidR="00E10459" w:rsidRDefault="00E10459" w:rsidP="00535704">
      <w:pPr>
        <w:pStyle w:val="Instrues"/>
        <w:ind w:left="720"/>
        <w:rPr>
          <w:noProof/>
          <w:lang w:val="pt-BR"/>
        </w:rPr>
      </w:pPr>
    </w:p>
    <w:p w14:paraId="76E2AAA6" w14:textId="77777777" w:rsidR="00E10459" w:rsidRPr="00C4426B" w:rsidRDefault="00E10459" w:rsidP="00E10459">
      <w:pPr>
        <w:pStyle w:val="Instrues"/>
        <w:ind w:left="720"/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lang w:val="pt-BR" w:bidi="pt-BR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lang w:val="pt-BR" w:bidi="pt-BR"/>
          <w14:ligatures w14:val="standard"/>
          <w14:numForm w14:val="oldStyle"/>
        </w:rPr>
        <w:t xml:space="preserve">Conteúdo </w:t>
      </w:r>
      <w:r w:rsidRPr="00C4426B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highlight w:val="yellow"/>
          <w:lang w:val="pt-BR" w:bidi="pt-BR"/>
          <w14:ligatures w14:val="standard"/>
          <w14:numForm w14:val="oldStyle"/>
        </w:rPr>
        <w:t>(</w:t>
      </w:r>
      <w:r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highlight w:val="yellow"/>
          <w:lang w:val="pt-BR" w:bidi="pt-BR"/>
          <w14:ligatures w14:val="standard"/>
          <w14:numForm w14:val="oldStyle"/>
        </w:rPr>
        <w:t>o quê</w:t>
      </w:r>
      <w:r w:rsidRPr="00C4426B">
        <w:rPr>
          <w:rFonts w:asciiTheme="majorHAnsi" w:eastAsiaTheme="majorEastAsia" w:hAnsiTheme="majorHAnsi" w:cstheme="majorBidi"/>
          <w:b/>
          <w:noProof/>
          <w:color w:val="4472C4" w:themeColor="accent5"/>
          <w:kern w:val="28"/>
          <w:sz w:val="52"/>
          <w:szCs w:val="52"/>
          <w:highlight w:val="yellow"/>
          <w:lang w:val="pt-BR" w:bidi="pt-BR"/>
          <w14:ligatures w14:val="standard"/>
          <w14:numForm w14:val="oldStyle"/>
        </w:rPr>
        <w:t>)</w:t>
      </w:r>
    </w:p>
    <w:p w14:paraId="70B9AA99" w14:textId="77777777" w:rsidR="008D4439" w:rsidRDefault="00847F56" w:rsidP="00847F56">
      <w:pPr>
        <w:pStyle w:val="Instrues"/>
        <w:ind w:left="720"/>
        <w:rPr>
          <w:i/>
          <w:noProof/>
          <w:lang w:val="pt-BR" w:bidi="pt-BR"/>
        </w:rPr>
      </w:pPr>
      <w:r>
        <w:rPr>
          <w:i/>
          <w:noProof/>
          <w:lang w:val="pt-BR" w:bidi="pt-BR"/>
        </w:rPr>
        <w:t>Aqui serão indicados elementos de obrigatoriedade do projeto que irão direcionar o conteúdo e estrutura técnica.</w:t>
      </w:r>
      <w:r w:rsidR="004235CD">
        <w:rPr>
          <w:i/>
          <w:noProof/>
          <w:lang w:val="pt-BR" w:bidi="pt-BR"/>
        </w:rPr>
        <w:t xml:space="preserve"> </w:t>
      </w:r>
      <w:r w:rsidR="008D4439">
        <w:rPr>
          <w:i/>
          <w:noProof/>
          <w:lang w:val="pt-BR" w:bidi="pt-BR"/>
        </w:rPr>
        <w:t>Utiliza-se o briefing coletado anteriormente.</w:t>
      </w:r>
    </w:p>
    <w:p w14:paraId="1DD29902" w14:textId="77777777" w:rsidR="00276DC0" w:rsidRDefault="00276DC0" w:rsidP="00847F56">
      <w:pPr>
        <w:pStyle w:val="Instrues"/>
        <w:ind w:left="720"/>
        <w:rPr>
          <w:i/>
          <w:noProof/>
          <w:lang w:val="pt-BR" w:bidi="pt-BR"/>
        </w:rPr>
      </w:pPr>
      <w:r>
        <w:rPr>
          <w:i/>
          <w:noProof/>
          <w:lang w:val="pt-BR" w:bidi="pt-BR"/>
        </w:rPr>
        <w:lastRenderedPageBreak/>
        <w:t>Inicia-se a identificação de palavras-chave.</w:t>
      </w:r>
    </w:p>
    <w:p w14:paraId="3344AB15" w14:textId="77777777" w:rsidR="0050718C" w:rsidRDefault="00E10459" w:rsidP="00E06987">
      <w:pPr>
        <w:pStyle w:val="Instrues"/>
        <w:ind w:left="720"/>
        <w:rPr>
          <w:noProof/>
          <w:lang w:val="pt-BR" w:bidi="pt-BR"/>
        </w:rPr>
      </w:pPr>
      <w:r>
        <w:rPr>
          <w:noProof/>
          <w:lang w:val="pt-BR" w:bidi="pt-BR"/>
        </w:rPr>
        <w:t xml:space="preserve">Ex: </w:t>
      </w:r>
    </w:p>
    <w:p w14:paraId="6C6417CC" w14:textId="77777777" w:rsidR="004235CD" w:rsidRDefault="004235CD" w:rsidP="00E06987">
      <w:pPr>
        <w:pStyle w:val="Instrues"/>
        <w:ind w:left="720"/>
        <w:rPr>
          <w:noProof/>
          <w:lang w:val="pt-BR" w:bidi="pt-BR"/>
        </w:rPr>
      </w:pPr>
      <w:r>
        <w:rPr>
          <w:noProof/>
          <w:lang w:val="pt-BR" w:bidi="pt-BR"/>
        </w:rPr>
        <w:t>Em caso de projetos comerciais, o mesmo exibirá produtos e/ou serviços?</w:t>
      </w:r>
    </w:p>
    <w:p w14:paraId="56F1DEC6" w14:textId="77777777" w:rsidR="008F4EC9" w:rsidRDefault="00E06987" w:rsidP="00E06987">
      <w:pPr>
        <w:pStyle w:val="Instrues"/>
        <w:ind w:left="720"/>
        <w:rPr>
          <w:noProof/>
          <w:lang w:val="pt-BR" w:bidi="pt-BR"/>
        </w:rPr>
      </w:pPr>
      <w:r>
        <w:rPr>
          <w:noProof/>
          <w:lang w:val="pt-BR" w:bidi="pt-BR"/>
        </w:rPr>
        <w:t xml:space="preserve">O projeto deve ter espaço para fotos? </w:t>
      </w:r>
    </w:p>
    <w:p w14:paraId="17FC40E7" w14:textId="77777777" w:rsidR="008F4EC9" w:rsidRDefault="00E06987" w:rsidP="00E06987">
      <w:pPr>
        <w:pStyle w:val="Instrues"/>
        <w:ind w:left="720"/>
        <w:rPr>
          <w:noProof/>
          <w:lang w:val="pt-BR" w:bidi="pt-BR"/>
        </w:rPr>
      </w:pPr>
      <w:r>
        <w:rPr>
          <w:noProof/>
          <w:lang w:val="pt-BR" w:bidi="pt-BR"/>
        </w:rPr>
        <w:t xml:space="preserve">Terá link com </w:t>
      </w:r>
      <w:r w:rsidR="00D046CD">
        <w:rPr>
          <w:noProof/>
          <w:lang w:val="pt-BR" w:bidi="pt-BR"/>
        </w:rPr>
        <w:t xml:space="preserve">qual </w:t>
      </w:r>
      <w:r>
        <w:rPr>
          <w:noProof/>
          <w:lang w:val="pt-BR" w:bidi="pt-BR"/>
        </w:rPr>
        <w:t>rede social?</w:t>
      </w:r>
      <w:r w:rsidR="008F4EC9">
        <w:rPr>
          <w:noProof/>
          <w:lang w:val="pt-BR" w:bidi="pt-BR"/>
        </w:rPr>
        <w:t xml:space="preserve"> </w:t>
      </w:r>
      <w:r w:rsidR="00D046CD">
        <w:rPr>
          <w:noProof/>
          <w:lang w:val="pt-BR" w:bidi="pt-BR"/>
        </w:rPr>
        <w:t>O cliente já possui ou será criada?</w:t>
      </w:r>
    </w:p>
    <w:p w14:paraId="435291C5" w14:textId="77777777" w:rsidR="00E10459" w:rsidRDefault="008F4EC9" w:rsidP="00E06987">
      <w:pPr>
        <w:pStyle w:val="Instrues"/>
        <w:ind w:left="720"/>
        <w:rPr>
          <w:noProof/>
          <w:lang w:val="pt-BR" w:bidi="pt-BR"/>
        </w:rPr>
      </w:pPr>
      <w:r>
        <w:rPr>
          <w:noProof/>
          <w:lang w:val="pt-BR" w:bidi="pt-BR"/>
        </w:rPr>
        <w:t>A manutenção de conteúdos tem periodicidade definida?</w:t>
      </w:r>
      <w:r w:rsidR="00884081">
        <w:rPr>
          <w:noProof/>
          <w:lang w:val="pt-BR" w:bidi="pt-BR"/>
        </w:rPr>
        <w:t xml:space="preserve"> Diária, Mensal, Esporádica...</w:t>
      </w:r>
      <w:r>
        <w:rPr>
          <w:noProof/>
          <w:lang w:val="pt-BR" w:bidi="pt-BR"/>
        </w:rPr>
        <w:t xml:space="preserve"> (conteúdos noticiosos ou permanentes)</w:t>
      </w:r>
    </w:p>
    <w:p w14:paraId="51AF00B7" w14:textId="77777777" w:rsidR="00E10459" w:rsidRPr="004E3E8F" w:rsidRDefault="009271F1" w:rsidP="00535704">
      <w:pPr>
        <w:pStyle w:val="Instrues"/>
        <w:ind w:left="720"/>
        <w:rPr>
          <w:noProof/>
          <w:lang w:val="pt-BR"/>
        </w:rPr>
      </w:pPr>
      <w:r>
        <w:rPr>
          <w:noProof/>
          <w:lang w:val="pt-BR" w:bidi="pt-BR"/>
        </w:rPr>
        <w:t>A</w:t>
      </w:r>
      <w:r w:rsidR="0050718C">
        <w:rPr>
          <w:noProof/>
          <w:lang w:val="pt-BR" w:bidi="pt-BR"/>
        </w:rPr>
        <w:t xml:space="preserve">s seções </w:t>
      </w:r>
      <w:r>
        <w:rPr>
          <w:noProof/>
          <w:lang w:val="pt-BR" w:bidi="pt-BR"/>
        </w:rPr>
        <w:t>necessárias já foram definidas?</w:t>
      </w:r>
    </w:p>
    <w:sectPr w:rsidR="00E10459" w:rsidRPr="004E3E8F" w:rsidSect="008F4EC9">
      <w:headerReference w:type="default" r:id="rId10"/>
      <w:footerReference w:type="default" r:id="rId11"/>
      <w:pgSz w:w="11906" w:h="16838" w:code="9"/>
      <w:pgMar w:top="1440" w:right="849" w:bottom="1440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23C0A" w14:textId="77777777" w:rsidR="00C85D60" w:rsidRDefault="00C85D60">
      <w:pPr>
        <w:spacing w:after="0" w:line="240" w:lineRule="auto"/>
      </w:pPr>
      <w:r>
        <w:separator/>
      </w:r>
    </w:p>
  </w:endnote>
  <w:endnote w:type="continuationSeparator" w:id="0">
    <w:p w14:paraId="3579F4B9" w14:textId="77777777" w:rsidR="00C85D60" w:rsidRDefault="00C85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06ED0" w14:textId="77777777" w:rsidR="00772ECC" w:rsidRDefault="00963E7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5067D8" wp14:editId="3AAC9632">
              <wp:simplePos x="0" y="0"/>
              <wp:positionH relativeFrom="page">
                <wp:posOffset>922655</wp:posOffset>
              </wp:positionH>
              <wp:positionV relativeFrom="page">
                <wp:posOffset>9763287</wp:posOffset>
              </wp:positionV>
              <wp:extent cx="5715000" cy="0"/>
              <wp:effectExtent l="0" t="0" r="0" b="0"/>
              <wp:wrapNone/>
              <wp:docPr id="8" name="Conector reto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9B24A5" id="Conector reto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2.65pt,768.75pt" to="522.65pt,7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5D29B" w14:textId="77777777" w:rsidR="00C85D60" w:rsidRDefault="00C85D60">
      <w:pPr>
        <w:spacing w:after="0" w:line="240" w:lineRule="auto"/>
      </w:pPr>
      <w:r>
        <w:separator/>
      </w:r>
    </w:p>
  </w:footnote>
  <w:footnote w:type="continuationSeparator" w:id="0">
    <w:p w14:paraId="75C83050" w14:textId="77777777" w:rsidR="00C85D60" w:rsidRDefault="00C85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993F" w14:textId="77777777" w:rsidR="00772ECC" w:rsidRDefault="00963E7D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A6210B" wp14:editId="474EA65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715000" cy="0"/>
              <wp:effectExtent l="0" t="0" r="0" b="0"/>
              <wp:wrapNone/>
              <wp:docPr id="7" name="Conector reto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3B9C6D" id="Conector reto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50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02DD5"/>
    <w:multiLevelType w:val="hybridMultilevel"/>
    <w:tmpl w:val="E73A1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68A"/>
    <w:rsid w:val="000016DD"/>
    <w:rsid w:val="00006D8B"/>
    <w:rsid w:val="0001168A"/>
    <w:rsid w:val="000B0C9E"/>
    <w:rsid w:val="000C72D5"/>
    <w:rsid w:val="00184040"/>
    <w:rsid w:val="00186ECE"/>
    <w:rsid w:val="001C08B3"/>
    <w:rsid w:val="001F03B7"/>
    <w:rsid w:val="001F10F2"/>
    <w:rsid w:val="00201BA6"/>
    <w:rsid w:val="00211E02"/>
    <w:rsid w:val="00276DC0"/>
    <w:rsid w:val="0029540C"/>
    <w:rsid w:val="002B4704"/>
    <w:rsid w:val="002D18EC"/>
    <w:rsid w:val="002D1C1E"/>
    <w:rsid w:val="0034499C"/>
    <w:rsid w:val="0041677F"/>
    <w:rsid w:val="004235CD"/>
    <w:rsid w:val="00434D77"/>
    <w:rsid w:val="004D5A18"/>
    <w:rsid w:val="004D6040"/>
    <w:rsid w:val="004E1BE5"/>
    <w:rsid w:val="004E3E8F"/>
    <w:rsid w:val="004F2374"/>
    <w:rsid w:val="0050718C"/>
    <w:rsid w:val="00535704"/>
    <w:rsid w:val="005803E7"/>
    <w:rsid w:val="005819A5"/>
    <w:rsid w:val="005B27F5"/>
    <w:rsid w:val="00711838"/>
    <w:rsid w:val="007153F6"/>
    <w:rsid w:val="007302EA"/>
    <w:rsid w:val="007524AF"/>
    <w:rsid w:val="00763D44"/>
    <w:rsid w:val="00772ECC"/>
    <w:rsid w:val="00783D4C"/>
    <w:rsid w:val="00805CBF"/>
    <w:rsid w:val="00847F56"/>
    <w:rsid w:val="00864333"/>
    <w:rsid w:val="00884081"/>
    <w:rsid w:val="008D4439"/>
    <w:rsid w:val="008F2517"/>
    <w:rsid w:val="008F4EC9"/>
    <w:rsid w:val="009271F1"/>
    <w:rsid w:val="00957E3D"/>
    <w:rsid w:val="00963E7D"/>
    <w:rsid w:val="00A37DAF"/>
    <w:rsid w:val="00A83343"/>
    <w:rsid w:val="00AB2E32"/>
    <w:rsid w:val="00AD289E"/>
    <w:rsid w:val="00B26053"/>
    <w:rsid w:val="00BA45A2"/>
    <w:rsid w:val="00BA6812"/>
    <w:rsid w:val="00C00F2B"/>
    <w:rsid w:val="00C03E62"/>
    <w:rsid w:val="00C149FE"/>
    <w:rsid w:val="00C4426B"/>
    <w:rsid w:val="00C57F0E"/>
    <w:rsid w:val="00C75DF2"/>
    <w:rsid w:val="00C85D60"/>
    <w:rsid w:val="00D046CD"/>
    <w:rsid w:val="00D866D9"/>
    <w:rsid w:val="00E06987"/>
    <w:rsid w:val="00E10459"/>
    <w:rsid w:val="00E16CA5"/>
    <w:rsid w:val="00EC50D5"/>
    <w:rsid w:val="00EF0A91"/>
    <w:rsid w:val="00EF659E"/>
    <w:rsid w:val="00F25EB5"/>
    <w:rsid w:val="00F643CF"/>
    <w:rsid w:val="00F8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822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PargrafodaLista">
    <w:name w:val="List Paragraph"/>
    <w:basedOn w:val="Normal"/>
    <w:link w:val="PargrafodaLista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Forte">
    <w:name w:val="Strong"/>
    <w:basedOn w:val="Fontepargpadro"/>
    <w:uiPriority w:val="22"/>
    <w:qFormat/>
    <w:rPr>
      <w:b/>
      <w:bCs/>
      <w:color w:val="595959" w:themeColor="text1" w:themeTint="A6"/>
    </w:rPr>
  </w:style>
  <w:style w:type="character" w:styleId="nfase">
    <w:name w:val="Emphasis"/>
    <w:basedOn w:val="Fontepargpadro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TabeladeLista4-nfase11">
    <w:name w:val="Tabela de Lista 4 - Ênfase 11"/>
    <w:basedOn w:val="Tabela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es">
    <w:name w:val="Instruções"/>
    <w:basedOn w:val="Normal"/>
    <w:qFormat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IU">
    <w:name w:val="IU"/>
    <w:basedOn w:val="Normal"/>
    <w:qFormat/>
    <w:rPr>
      <w:b/>
      <w:bCs/>
      <w:color w:val="auto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AppData\Roaming\Microsoft\Modelos\Bem-vindo%20ao%20Word%202013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4CDA2E03092B49851A29CE0D7A0225" ma:contentTypeVersion="0" ma:contentTypeDescription="Criar um novo documento." ma:contentTypeScope="" ma:versionID="fa2b9939956405219c9abab596410f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73432627952253d50a2245b035c3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E2E389-83F7-4B69-85F3-C7EAE33BF4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 2013(2).dotx</Template>
  <TotalTime>0</TotalTime>
  <Pages>4</Pages>
  <Words>501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2020-05-03T16:09:00Z</dcterms:created>
  <dcterms:modified xsi:type="dcterms:W3CDTF">2020-05-05T01:49:00Z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0x0101004A4CDA2E03092B49851A29CE0D7A0225</vt:lpwstr>
  </property>
</Properties>
</file>